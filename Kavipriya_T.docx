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DBCEB20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0E266FB" w14:textId="2074930B" w:rsidR="007A0F44" w:rsidRPr="00565B06" w:rsidRDefault="009A56E9" w:rsidP="00174A87">
            <w:pPr>
              <w:pStyle w:val="Title"/>
            </w:pPr>
            <w:r>
              <w:t xml:space="preserve">kavipriya </w:t>
            </w:r>
          </w:p>
          <w:p w14:paraId="3895A3D2" w14:textId="640D24D0" w:rsidR="007A0F44" w:rsidRPr="00565B06" w:rsidRDefault="009A56E9" w:rsidP="00174A87">
            <w:pPr>
              <w:pStyle w:val="Subtitle"/>
            </w:pPr>
            <w:r>
              <w:t>T</w:t>
            </w:r>
            <w:r w:rsidR="00F907B6">
              <w:t>hiyagarajan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FBA73D9" w14:textId="77777777" w:rsidR="007A0F44" w:rsidRDefault="0051565B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DF07716ACE142ED876C57B019EB3F6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A56E9">
                  <w:t xml:space="preserve">4/39, </w:t>
                </w:r>
                <w:proofErr w:type="spellStart"/>
                <w:r w:rsidR="009A56E9">
                  <w:t>Thottipatti</w:t>
                </w:r>
                <w:proofErr w:type="spellEnd"/>
                <w:r w:rsidR="009A56E9">
                  <w:t xml:space="preserve">, </w:t>
                </w:r>
                <w:proofErr w:type="spellStart"/>
                <w:r w:rsidR="009A56E9">
                  <w:t>Namakkal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665393B" wp14:editId="2451867F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5120D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EFB2D64" w14:textId="17A2AC12" w:rsidR="007A0F44" w:rsidRDefault="0051565B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1DC55DF928F420F9088D4F829FCFE7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A56E9">
                  <w:t>7708</w:t>
                </w:r>
                <w:r w:rsidR="009A51E7">
                  <w:t>1</w:t>
                </w:r>
                <w:r w:rsidR="009A56E9">
                  <w:t>59267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6A17C7E" wp14:editId="5C31DD1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6226C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5091BD6" w14:textId="3BAFA72E" w:rsidR="007A0F44" w:rsidRDefault="0051565B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50A056464BD4156BF84763A55D6736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656AC">
                  <w:t>k</w:t>
                </w:r>
                <w:r w:rsidR="009A56E9">
                  <w:t>avipriyairtt17@gmail.com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FFC9E96" wp14:editId="195CE6C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E7AD2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97DB7A8" w14:textId="35005F1F" w:rsidR="007A0F44" w:rsidRDefault="0051565B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8C737706156445249959B07EDEA6D0D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F907B6">
                  <w:t>https:/www.linkedin.com/in/kavipriya-thiyagarajan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0DB3DD" wp14:editId="54B9E3C6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B0248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6FB9CD8" w14:textId="77777777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A78EB9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395109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640F7F" wp14:editId="6BB382E8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935A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8AAC5F3" w14:textId="77777777" w:rsidR="000E24AC" w:rsidRPr="00565B06" w:rsidRDefault="0051565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A3F3C22F9F74ED9BB5DD3DD52F2902F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5FD3C3A" w14:textId="0DAA3EF5" w:rsidR="00F907B6" w:rsidRPr="00F907B6" w:rsidRDefault="00F907B6" w:rsidP="00F907B6">
      <w:r w:rsidRPr="00F907B6">
        <w:t xml:space="preserve">To </w:t>
      </w:r>
      <w:r w:rsidR="00B371A1">
        <w:t>o</w:t>
      </w:r>
      <w:r w:rsidRPr="00F907B6">
        <w:t xml:space="preserve">btain a demanding and challenging career that will lay </w:t>
      </w:r>
      <w:r>
        <w:t xml:space="preserve">a </w:t>
      </w:r>
      <w:r w:rsidRPr="00F907B6">
        <w:t xml:space="preserve">path to exploit my potential and further enhance my knowledge and skills.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1F8A0C3" w14:textId="77777777" w:rsidTr="00F907B6">
        <w:tc>
          <w:tcPr>
            <w:tcW w:w="725" w:type="dxa"/>
            <w:tcMar>
              <w:right w:w="216" w:type="dxa"/>
            </w:tcMar>
            <w:vAlign w:val="bottom"/>
          </w:tcPr>
          <w:p w14:paraId="35F11EA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0B1DD37" wp14:editId="2280663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10451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E30D216" w14:textId="77777777" w:rsidR="00A77B4D" w:rsidRPr="00565B06" w:rsidRDefault="0051565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C14393A8C144C068E0C9E47A2D375E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A3C1B9A" w14:textId="77777777" w:rsidR="007C0E0E" w:rsidRPr="00565B06" w:rsidRDefault="009A56E9" w:rsidP="00B47E1E">
      <w:pPr>
        <w:pStyle w:val="Heading2"/>
      </w:pPr>
      <w:r>
        <w:t>B.E Computer Science</w:t>
      </w:r>
      <w:r w:rsidR="007C0E0E" w:rsidRPr="00565B06">
        <w:t xml:space="preserve"> | </w:t>
      </w:r>
      <w:r>
        <w:rPr>
          <w:rStyle w:val="Emphasis"/>
        </w:rPr>
        <w:t xml:space="preserve">Institute of Road Transport </w:t>
      </w:r>
      <w:r w:rsidR="00490F6E">
        <w:rPr>
          <w:rStyle w:val="Emphasis"/>
        </w:rPr>
        <w:t>Technology, Erode</w:t>
      </w:r>
    </w:p>
    <w:p w14:paraId="5EFBB6B7" w14:textId="77777777" w:rsidR="007C0E0E" w:rsidRPr="00565B06" w:rsidRDefault="009A56E9" w:rsidP="004F199F">
      <w:pPr>
        <w:pStyle w:val="Heading3"/>
      </w:pPr>
      <w:r>
        <w:t>2017</w:t>
      </w:r>
      <w:r w:rsidR="007C0E0E" w:rsidRPr="00565B06">
        <w:t xml:space="preserve"> – </w:t>
      </w:r>
      <w:r>
        <w:t>2021</w:t>
      </w:r>
    </w:p>
    <w:p w14:paraId="799D672A" w14:textId="77777777" w:rsidR="000E24AC" w:rsidRPr="00565B06" w:rsidRDefault="009A56E9" w:rsidP="007850D1">
      <w:r>
        <w:t>CGPA 7.5 (</w:t>
      </w:r>
      <w:r w:rsidR="00056389">
        <w:t>Up to</w:t>
      </w:r>
      <w:r>
        <w:t xml:space="preserve"> 5</w:t>
      </w:r>
      <w:r w:rsidRPr="009A56E9">
        <w:rPr>
          <w:vertAlign w:val="superscript"/>
        </w:rPr>
        <w:t>th</w:t>
      </w:r>
      <w:r>
        <w:t xml:space="preserve"> Sem)</w:t>
      </w:r>
    </w:p>
    <w:p w14:paraId="268BAA8C" w14:textId="3A20304C" w:rsidR="007C0E0E" w:rsidRPr="00565B06" w:rsidRDefault="00F907B6" w:rsidP="00B47E1E">
      <w:pPr>
        <w:pStyle w:val="Heading2"/>
      </w:pPr>
      <w:r>
        <w:t>XII</w:t>
      </w:r>
      <w:r w:rsidR="007C0E0E" w:rsidRPr="00565B06">
        <w:t xml:space="preserve"> | </w:t>
      </w:r>
      <w:r>
        <w:rPr>
          <w:rStyle w:val="Emphasis"/>
        </w:rPr>
        <w:t xml:space="preserve">Little Angels </w:t>
      </w:r>
      <w:proofErr w:type="spellStart"/>
      <w:proofErr w:type="gramStart"/>
      <w:r>
        <w:rPr>
          <w:rStyle w:val="Emphasis"/>
        </w:rPr>
        <w:t>Hr.Sec.School</w:t>
      </w:r>
      <w:proofErr w:type="spellEnd"/>
      <w:proofErr w:type="gramEnd"/>
    </w:p>
    <w:p w14:paraId="571A931A" w14:textId="4B62E72E" w:rsidR="007C0E0E" w:rsidRDefault="00F907B6" w:rsidP="004F199F">
      <w:pPr>
        <w:pStyle w:val="Heading3"/>
      </w:pPr>
      <w:r>
        <w:t>2016-2017</w:t>
      </w:r>
    </w:p>
    <w:p w14:paraId="61E827F5" w14:textId="619EB692" w:rsidR="00F907B6" w:rsidRDefault="00F907B6" w:rsidP="004F199F">
      <w:pPr>
        <w:pStyle w:val="Heading3"/>
      </w:pPr>
      <w:r>
        <w:t>Marks 91.6%</w:t>
      </w:r>
    </w:p>
    <w:p w14:paraId="20CEF9D9" w14:textId="3F53C882" w:rsidR="00F907B6" w:rsidRDefault="00F907B6" w:rsidP="004F199F">
      <w:pPr>
        <w:pStyle w:val="Heading3"/>
      </w:pPr>
    </w:p>
    <w:p w14:paraId="1DD0F824" w14:textId="77777777" w:rsidR="00F907B6" w:rsidRPr="00565B06" w:rsidRDefault="00F907B6" w:rsidP="00F907B6">
      <w:pPr>
        <w:pStyle w:val="Heading2"/>
      </w:pPr>
      <w:r>
        <w:t>XII</w:t>
      </w:r>
      <w:r w:rsidRPr="00565B06">
        <w:t xml:space="preserve"> | </w:t>
      </w:r>
      <w:r>
        <w:rPr>
          <w:rStyle w:val="Emphasis"/>
        </w:rPr>
        <w:t xml:space="preserve">Little Angels </w:t>
      </w:r>
      <w:proofErr w:type="spellStart"/>
      <w:proofErr w:type="gramStart"/>
      <w:r>
        <w:rPr>
          <w:rStyle w:val="Emphasis"/>
        </w:rPr>
        <w:t>Hr.Sec.School</w:t>
      </w:r>
      <w:proofErr w:type="spellEnd"/>
      <w:proofErr w:type="gramEnd"/>
    </w:p>
    <w:p w14:paraId="0C3FF26E" w14:textId="2C4BA475" w:rsidR="00F907B6" w:rsidRDefault="00F907B6" w:rsidP="00F907B6">
      <w:pPr>
        <w:pStyle w:val="Heading3"/>
      </w:pPr>
      <w:r>
        <w:t>2014-2015</w:t>
      </w:r>
    </w:p>
    <w:p w14:paraId="3BEF6CF2" w14:textId="5F22EB70" w:rsidR="005674EB" w:rsidRDefault="00F907B6" w:rsidP="00F907B6">
      <w:pPr>
        <w:pStyle w:val="Heading3"/>
      </w:pPr>
      <w:r>
        <w:t>Marks 96.6%</w:t>
      </w:r>
    </w:p>
    <w:p w14:paraId="59AF160E" w14:textId="77777777" w:rsidR="00724053" w:rsidRDefault="00724053" w:rsidP="00F907B6">
      <w:pPr>
        <w:pStyle w:val="Heading3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724053" w:rsidRPr="00565B06" w14:paraId="41135097" w14:textId="77777777" w:rsidTr="00BB7657">
        <w:tc>
          <w:tcPr>
            <w:tcW w:w="725" w:type="dxa"/>
            <w:tcMar>
              <w:right w:w="216" w:type="dxa"/>
            </w:tcMar>
            <w:vAlign w:val="bottom"/>
          </w:tcPr>
          <w:p w14:paraId="05492CDC" w14:textId="77777777" w:rsidR="00724053" w:rsidRPr="00565B06" w:rsidRDefault="00724053" w:rsidP="00BB7657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D078B26" wp14:editId="4571DF8F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FA7F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H7cuD2q&#10;EQAABWQAAA4AAAAAAAAAAAAAAAAALgIAAGRycy9lMm9Eb2MueG1sUEsBAi0AFAAGAAgAAAAhABhq&#10;7IfZAAAAAwEAAA8AAAAAAAAAAAAAAAAABBQAAGRycy9kb3ducmV2LnhtbFBLBQYAAAAABAAEAPMA&#10;AAAK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34AA11A" w14:textId="6491FD3B" w:rsidR="00724053" w:rsidRPr="00565B06" w:rsidRDefault="00724053" w:rsidP="00BB7657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09097561" w14:textId="5CA7DAF4" w:rsidR="00724053" w:rsidRPr="00565B06" w:rsidRDefault="00724053" w:rsidP="00724053">
      <w:pPr>
        <w:pStyle w:val="Heading2"/>
      </w:pPr>
      <w:r>
        <w:rPr>
          <w:bCs/>
          <w:sz w:val="32"/>
          <w:szCs w:val="32"/>
        </w:rPr>
        <w:t>Deep Learning Intern</w:t>
      </w:r>
      <w:r w:rsidRPr="00565B06">
        <w:t xml:space="preserve"> | </w:t>
      </w:r>
      <w:r>
        <w:rPr>
          <w:rStyle w:val="Emphasis"/>
        </w:rPr>
        <w:t>Internship</w:t>
      </w:r>
    </w:p>
    <w:p w14:paraId="72318270" w14:textId="24DA15E4" w:rsidR="00F4618A" w:rsidRPr="00F4618A" w:rsidRDefault="00724053" w:rsidP="00F4618A">
      <w:pPr>
        <w:pStyle w:val="Heading3"/>
      </w:pPr>
      <w:r>
        <w:t>mAY’ 2020 – JUL’ 2020</w:t>
      </w:r>
    </w:p>
    <w:p w14:paraId="70660A01" w14:textId="29FBEFD3" w:rsidR="00F4618A" w:rsidRPr="00F4618A" w:rsidRDefault="00F4618A" w:rsidP="00F4618A">
      <w:pPr>
        <w:pStyle w:val="Heading3"/>
        <w:numPr>
          <w:ilvl w:val="0"/>
          <w:numId w:val="21"/>
        </w:numPr>
        <w:rPr>
          <w:sz w:val="22"/>
          <w:szCs w:val="22"/>
        </w:rPr>
      </w:pPr>
      <w:r w:rsidRPr="00F4618A">
        <w:rPr>
          <w:caps w:val="0"/>
          <w:sz w:val="22"/>
          <w:szCs w:val="22"/>
        </w:rPr>
        <w:t xml:space="preserve">Learned </w:t>
      </w:r>
      <w:r>
        <w:rPr>
          <w:caps w:val="0"/>
          <w:sz w:val="22"/>
          <w:szCs w:val="22"/>
        </w:rPr>
        <w:t>a</w:t>
      </w:r>
      <w:r w:rsidRPr="00F4618A">
        <w:rPr>
          <w:caps w:val="0"/>
          <w:sz w:val="22"/>
          <w:szCs w:val="22"/>
        </w:rPr>
        <w:t xml:space="preserve">bout Transformers, Attention Models </w:t>
      </w:r>
      <w:r>
        <w:rPr>
          <w:caps w:val="0"/>
          <w:sz w:val="22"/>
          <w:szCs w:val="22"/>
        </w:rPr>
        <w:t>a</w:t>
      </w:r>
      <w:r w:rsidRPr="00F4618A">
        <w:rPr>
          <w:caps w:val="0"/>
          <w:sz w:val="22"/>
          <w:szCs w:val="22"/>
        </w:rPr>
        <w:t xml:space="preserve">nd </w:t>
      </w:r>
      <w:r w:rsidRPr="00B848F6">
        <w:rPr>
          <w:b/>
          <w:bCs/>
          <w:caps w:val="0"/>
          <w:sz w:val="22"/>
          <w:szCs w:val="22"/>
        </w:rPr>
        <w:t>Recurrent Neural Networks</w:t>
      </w:r>
      <w:r w:rsidRPr="00F4618A">
        <w:rPr>
          <w:caps w:val="0"/>
          <w:sz w:val="22"/>
          <w:szCs w:val="22"/>
        </w:rPr>
        <w:t xml:space="preserve"> </w:t>
      </w:r>
    </w:p>
    <w:p w14:paraId="159ACA5E" w14:textId="5A72F7C7" w:rsidR="00F4618A" w:rsidRPr="00F4618A" w:rsidRDefault="00F4618A" w:rsidP="00F4618A">
      <w:pPr>
        <w:pStyle w:val="Heading3"/>
        <w:numPr>
          <w:ilvl w:val="0"/>
          <w:numId w:val="21"/>
        </w:numPr>
        <w:rPr>
          <w:sz w:val="22"/>
          <w:szCs w:val="22"/>
        </w:rPr>
      </w:pPr>
      <w:r w:rsidRPr="00F4618A">
        <w:rPr>
          <w:caps w:val="0"/>
          <w:sz w:val="22"/>
          <w:szCs w:val="22"/>
        </w:rPr>
        <w:t xml:space="preserve">Studied </w:t>
      </w:r>
      <w:r>
        <w:rPr>
          <w:caps w:val="0"/>
          <w:sz w:val="22"/>
          <w:szCs w:val="22"/>
        </w:rPr>
        <w:t>a</w:t>
      </w:r>
      <w:r w:rsidRPr="00F4618A">
        <w:rPr>
          <w:caps w:val="0"/>
          <w:sz w:val="22"/>
          <w:szCs w:val="22"/>
        </w:rPr>
        <w:t xml:space="preserve">nd Evaluated </w:t>
      </w:r>
      <w:proofErr w:type="spellStart"/>
      <w:r w:rsidRPr="00F4618A">
        <w:rPr>
          <w:caps w:val="0"/>
          <w:sz w:val="22"/>
          <w:szCs w:val="22"/>
        </w:rPr>
        <w:t>Fairseq</w:t>
      </w:r>
      <w:proofErr w:type="spellEnd"/>
      <w:r w:rsidRPr="00F4618A">
        <w:rPr>
          <w:caps w:val="0"/>
          <w:sz w:val="22"/>
          <w:szCs w:val="22"/>
        </w:rPr>
        <w:t xml:space="preserve"> Pre-Trained Transformer Models </w:t>
      </w:r>
    </w:p>
    <w:p w14:paraId="6E523151" w14:textId="039A887E" w:rsidR="00F4618A" w:rsidRPr="00F4618A" w:rsidRDefault="00F4618A" w:rsidP="00F4618A">
      <w:pPr>
        <w:pStyle w:val="Heading3"/>
        <w:numPr>
          <w:ilvl w:val="0"/>
          <w:numId w:val="21"/>
        </w:numPr>
        <w:rPr>
          <w:sz w:val="22"/>
          <w:szCs w:val="22"/>
        </w:rPr>
      </w:pPr>
      <w:proofErr w:type="spellStart"/>
      <w:proofErr w:type="gramStart"/>
      <w:r w:rsidRPr="00B848F6">
        <w:rPr>
          <w:b/>
          <w:bCs/>
          <w:caps w:val="0"/>
          <w:sz w:val="22"/>
          <w:szCs w:val="22"/>
        </w:rPr>
        <w:t>Fairseq</w:t>
      </w:r>
      <w:proofErr w:type="spellEnd"/>
      <w:r w:rsidRPr="00F4618A">
        <w:rPr>
          <w:caps w:val="0"/>
          <w:sz w:val="22"/>
          <w:szCs w:val="22"/>
        </w:rPr>
        <w:t xml:space="preserve"> :</w:t>
      </w:r>
      <w:proofErr w:type="gramEnd"/>
      <w:r w:rsidRPr="00F4618A">
        <w:rPr>
          <w:caps w:val="0"/>
          <w:sz w:val="22"/>
          <w:szCs w:val="22"/>
        </w:rPr>
        <w:t xml:space="preserve"> A Sequence Modeling Toolkit </w:t>
      </w:r>
    </w:p>
    <w:p w14:paraId="2E1E3A25" w14:textId="2329547A" w:rsidR="00F4618A" w:rsidRPr="006201EE" w:rsidRDefault="00F4618A" w:rsidP="00F4618A">
      <w:pPr>
        <w:pStyle w:val="Heading3"/>
        <w:numPr>
          <w:ilvl w:val="0"/>
          <w:numId w:val="21"/>
        </w:numPr>
        <w:rPr>
          <w:sz w:val="22"/>
          <w:szCs w:val="22"/>
        </w:rPr>
      </w:pPr>
      <w:r w:rsidRPr="00F4618A">
        <w:rPr>
          <w:caps w:val="0"/>
          <w:sz w:val="22"/>
          <w:szCs w:val="22"/>
        </w:rPr>
        <w:t xml:space="preserve">Curated </w:t>
      </w:r>
      <w:r>
        <w:rPr>
          <w:caps w:val="0"/>
          <w:sz w:val="22"/>
          <w:szCs w:val="22"/>
        </w:rPr>
        <w:t>an</w:t>
      </w:r>
      <w:r w:rsidRPr="00F4618A">
        <w:rPr>
          <w:caps w:val="0"/>
          <w:sz w:val="22"/>
          <w:szCs w:val="22"/>
        </w:rPr>
        <w:t xml:space="preserve">d Developed </w:t>
      </w:r>
      <w:r>
        <w:rPr>
          <w:caps w:val="0"/>
          <w:sz w:val="22"/>
          <w:szCs w:val="22"/>
        </w:rPr>
        <w:t>w</w:t>
      </w:r>
      <w:r w:rsidRPr="00F4618A">
        <w:rPr>
          <w:caps w:val="0"/>
          <w:sz w:val="22"/>
          <w:szCs w:val="22"/>
        </w:rPr>
        <w:t xml:space="preserve">orking Model </w:t>
      </w:r>
      <w:proofErr w:type="gramStart"/>
      <w:r w:rsidRPr="00F4618A">
        <w:rPr>
          <w:caps w:val="0"/>
          <w:sz w:val="22"/>
          <w:szCs w:val="22"/>
        </w:rPr>
        <w:t>For</w:t>
      </w:r>
      <w:proofErr w:type="gramEnd"/>
      <w:r w:rsidRPr="00F4618A">
        <w:rPr>
          <w:caps w:val="0"/>
          <w:sz w:val="22"/>
          <w:szCs w:val="22"/>
        </w:rPr>
        <w:t xml:space="preserve"> Language Translation</w:t>
      </w:r>
      <w:r>
        <w:rPr>
          <w:caps w:val="0"/>
          <w:sz w:val="22"/>
          <w:szCs w:val="22"/>
        </w:rPr>
        <w:t xml:space="preserve"> from</w:t>
      </w:r>
      <w:r w:rsidRPr="00F4618A">
        <w:rPr>
          <w:caps w:val="0"/>
          <w:sz w:val="22"/>
          <w:szCs w:val="22"/>
        </w:rPr>
        <w:t xml:space="preserve"> Chinese </w:t>
      </w:r>
      <w:r>
        <w:rPr>
          <w:caps w:val="0"/>
          <w:sz w:val="22"/>
          <w:szCs w:val="22"/>
        </w:rPr>
        <w:t>t</w:t>
      </w:r>
      <w:r w:rsidRPr="00F4618A">
        <w:rPr>
          <w:caps w:val="0"/>
          <w:sz w:val="22"/>
          <w:szCs w:val="22"/>
        </w:rPr>
        <w:t xml:space="preserve">o </w:t>
      </w:r>
      <w:r>
        <w:rPr>
          <w:caps w:val="0"/>
          <w:sz w:val="22"/>
          <w:szCs w:val="22"/>
        </w:rPr>
        <w:t xml:space="preserve">     </w:t>
      </w:r>
      <w:r w:rsidRPr="00F4618A">
        <w:rPr>
          <w:caps w:val="0"/>
          <w:sz w:val="22"/>
          <w:szCs w:val="22"/>
        </w:rPr>
        <w:t xml:space="preserve">English Using </w:t>
      </w:r>
      <w:proofErr w:type="spellStart"/>
      <w:r w:rsidRPr="00F4618A">
        <w:rPr>
          <w:caps w:val="0"/>
          <w:sz w:val="22"/>
          <w:szCs w:val="22"/>
        </w:rPr>
        <w:t>Fairseq</w:t>
      </w:r>
      <w:proofErr w:type="spellEnd"/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2962FA20" w14:textId="77777777" w:rsidTr="00F907B6">
        <w:tc>
          <w:tcPr>
            <w:tcW w:w="725" w:type="dxa"/>
            <w:tcMar>
              <w:right w:w="216" w:type="dxa"/>
            </w:tcMar>
            <w:vAlign w:val="bottom"/>
          </w:tcPr>
          <w:p w14:paraId="1C502BA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DE20A7" wp14:editId="0E9763E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AF46D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AA7FB5D" w14:textId="77777777" w:rsidR="005E088C" w:rsidRPr="00565B06" w:rsidRDefault="009A56E9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24EFC173" w14:textId="14F8C35A" w:rsidR="00F907B6" w:rsidRDefault="00F907B6" w:rsidP="00F907B6">
      <w:pPr>
        <w:pStyle w:val="Heading2"/>
        <w:rPr>
          <w:rStyle w:val="Emphasis"/>
        </w:rPr>
      </w:pPr>
      <w:r w:rsidRPr="00123966">
        <w:rPr>
          <w:bCs/>
          <w:sz w:val="32"/>
          <w:szCs w:val="32"/>
        </w:rPr>
        <w:t>Anticipating the likelihood of news virality</w:t>
      </w:r>
      <w:r w:rsidRPr="00565B06">
        <w:t xml:space="preserve"> | </w:t>
      </w:r>
      <w:r>
        <w:rPr>
          <w:rStyle w:val="Emphasis"/>
        </w:rPr>
        <w:t>Academic</w:t>
      </w:r>
    </w:p>
    <w:p w14:paraId="1B434051" w14:textId="237E711A" w:rsidR="00DA460E" w:rsidRDefault="00DA460E" w:rsidP="00F907B6">
      <w:pPr>
        <w:pStyle w:val="Heading3"/>
        <w:rPr>
          <w:b/>
          <w:caps w:val="0"/>
          <w:color w:val="77448B" w:themeColor="accent1"/>
          <w:sz w:val="26"/>
          <w:szCs w:val="26"/>
        </w:rPr>
      </w:pPr>
      <w:r>
        <w:rPr>
          <w:b/>
          <w:caps w:val="0"/>
          <w:color w:val="77448B" w:themeColor="accent1"/>
          <w:sz w:val="26"/>
          <w:szCs w:val="26"/>
        </w:rPr>
        <w:t>Link:</w:t>
      </w:r>
      <w:hyperlink r:id="rId11" w:history="1">
        <w:r w:rsidR="007C59A1" w:rsidRPr="002D02A5">
          <w:rPr>
            <w:rStyle w:val="Hyperlink"/>
            <w:b/>
            <w:caps w:val="0"/>
            <w:sz w:val="26"/>
            <w:szCs w:val="26"/>
          </w:rPr>
          <w:t>https://github.com/Kavipriya01/Anticipating-likelihood-of-news-virality</w:t>
        </w:r>
      </w:hyperlink>
    </w:p>
    <w:p w14:paraId="1CDD19E4" w14:textId="1454FB8E" w:rsidR="00F907B6" w:rsidRPr="00565B06" w:rsidRDefault="00F907B6" w:rsidP="00F907B6">
      <w:pPr>
        <w:pStyle w:val="Heading3"/>
      </w:pPr>
      <w:r>
        <w:t>Apr’ 2020</w:t>
      </w:r>
      <w:r w:rsidRPr="00565B06">
        <w:t xml:space="preserve"> – </w:t>
      </w:r>
      <w:r>
        <w:t>apr’ 2020</w:t>
      </w:r>
    </w:p>
    <w:p w14:paraId="693713BF" w14:textId="77777777" w:rsidR="00F907B6" w:rsidRPr="00F907B6" w:rsidRDefault="00F907B6" w:rsidP="00F907B6">
      <w:pPr>
        <w:pStyle w:val="ListParagraph"/>
        <w:numPr>
          <w:ilvl w:val="0"/>
          <w:numId w:val="18"/>
        </w:numPr>
        <w:rPr>
          <w:b/>
          <w:bCs/>
        </w:rPr>
      </w:pPr>
      <w:r>
        <w:t>Created a program to predict the virality of the news by correlating it with yardstick viral news</w:t>
      </w:r>
    </w:p>
    <w:p w14:paraId="00FD7104" w14:textId="75FA6DE3" w:rsidR="00F907B6" w:rsidRPr="00570CDD" w:rsidRDefault="00F907B6" w:rsidP="00F907B6">
      <w:pPr>
        <w:pStyle w:val="ListParagraph"/>
        <w:numPr>
          <w:ilvl w:val="0"/>
          <w:numId w:val="18"/>
        </w:numPr>
        <w:rPr>
          <w:b/>
          <w:bCs/>
        </w:rPr>
      </w:pPr>
      <w:r>
        <w:t>News scrapped from various news and information websites using Newspaper package in python</w:t>
      </w:r>
    </w:p>
    <w:p w14:paraId="23568997" w14:textId="114A58C5" w:rsidR="00570CDD" w:rsidRPr="00F907B6" w:rsidRDefault="00570CDD" w:rsidP="00F907B6">
      <w:pPr>
        <w:pStyle w:val="ListParagraph"/>
        <w:numPr>
          <w:ilvl w:val="0"/>
          <w:numId w:val="18"/>
        </w:numPr>
        <w:rPr>
          <w:b/>
          <w:bCs/>
        </w:rPr>
      </w:pPr>
      <w:r>
        <w:t>Learned about LDA for Topic modeling</w:t>
      </w:r>
    </w:p>
    <w:p w14:paraId="15E545C7" w14:textId="77777777" w:rsidR="00F907B6" w:rsidRDefault="00F907B6" w:rsidP="00F907B6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The v</w:t>
      </w:r>
      <w:r w:rsidRPr="00F907B6">
        <w:rPr>
          <w:bCs/>
        </w:rPr>
        <w:t>irality</w:t>
      </w:r>
      <w:r>
        <w:rPr>
          <w:bCs/>
        </w:rPr>
        <w:t xml:space="preserve"> of the news can be forecasted using the </w:t>
      </w:r>
      <w:r w:rsidRPr="00D34710">
        <w:rPr>
          <w:b/>
        </w:rPr>
        <w:t>LDA model</w:t>
      </w:r>
    </w:p>
    <w:p w14:paraId="19E47EB7" w14:textId="77777777" w:rsidR="00F907B6" w:rsidRDefault="00F907B6" w:rsidP="00F907B6">
      <w:pPr>
        <w:pStyle w:val="Heading2"/>
      </w:pPr>
    </w:p>
    <w:p w14:paraId="4D0271BA" w14:textId="2FDD0990" w:rsidR="00F907B6" w:rsidRDefault="00F907B6" w:rsidP="00F907B6">
      <w:pPr>
        <w:pStyle w:val="Heading2"/>
        <w:rPr>
          <w:rStyle w:val="Emphasis"/>
        </w:rPr>
      </w:pPr>
      <w:r>
        <w:t>RESUME READER</w:t>
      </w:r>
      <w:r w:rsidRPr="00565B06">
        <w:t xml:space="preserve"> | </w:t>
      </w:r>
      <w:r>
        <w:rPr>
          <w:rStyle w:val="Emphasis"/>
        </w:rPr>
        <w:t>Academic</w:t>
      </w:r>
    </w:p>
    <w:p w14:paraId="0AD6BC74" w14:textId="608B3D36" w:rsidR="002A7531" w:rsidRPr="009B6635" w:rsidRDefault="002A7531" w:rsidP="002A7531">
      <w:pPr>
        <w:pStyle w:val="Heading2"/>
      </w:pPr>
      <w:r>
        <w:t xml:space="preserve">Link: </w:t>
      </w:r>
      <w:r w:rsidRPr="002A7531">
        <w:t>https://github.com/Kavipriya01/Resume_Reader</w:t>
      </w:r>
    </w:p>
    <w:p w14:paraId="71D1B8C5" w14:textId="77777777" w:rsidR="00F907B6" w:rsidRPr="00565B06" w:rsidRDefault="00F907B6" w:rsidP="00F907B6">
      <w:pPr>
        <w:pStyle w:val="Heading3"/>
      </w:pPr>
      <w:r>
        <w:t>mar’ 2020</w:t>
      </w:r>
      <w:r w:rsidRPr="00565B06">
        <w:t xml:space="preserve"> – </w:t>
      </w:r>
      <w:r>
        <w:t>apr’ 2020</w:t>
      </w:r>
    </w:p>
    <w:p w14:paraId="15AA535B" w14:textId="524732E4" w:rsidR="00F907B6" w:rsidRDefault="00F907B6" w:rsidP="00F907B6">
      <w:pPr>
        <w:pStyle w:val="ListParagraph"/>
        <w:numPr>
          <w:ilvl w:val="0"/>
          <w:numId w:val="17"/>
        </w:numPr>
      </w:pPr>
      <w:r>
        <w:t>Conceptualized a web application for extracting required data from an uploaded user documents</w:t>
      </w:r>
      <w:r w:rsidR="00A72A9B">
        <w:t xml:space="preserve"> </w:t>
      </w:r>
      <w:r w:rsidR="009E5B22">
        <w:t xml:space="preserve">using </w:t>
      </w:r>
      <w:r w:rsidR="009E5B22" w:rsidRPr="009E5B22">
        <w:rPr>
          <w:b/>
          <w:bCs/>
        </w:rPr>
        <w:t>NLTK</w:t>
      </w:r>
      <w:r w:rsidR="009E5B22">
        <w:t xml:space="preserve"> </w:t>
      </w:r>
      <w:r w:rsidR="00A72A9B">
        <w:t>in this case resume.</w:t>
      </w:r>
    </w:p>
    <w:p w14:paraId="5E27E1B7" w14:textId="1A52CEF0" w:rsidR="00F907B6" w:rsidRDefault="00F907B6" w:rsidP="00B47E1E">
      <w:pPr>
        <w:pStyle w:val="ListParagraph"/>
        <w:numPr>
          <w:ilvl w:val="0"/>
          <w:numId w:val="17"/>
        </w:numPr>
      </w:pPr>
      <w:r>
        <w:t xml:space="preserve">Designed data extraction process using </w:t>
      </w:r>
      <w:r w:rsidRPr="001C0C27">
        <w:rPr>
          <w:b/>
          <w:bCs/>
        </w:rPr>
        <w:t>Natural Language Processing</w:t>
      </w:r>
      <w:r w:rsidR="00DB1232">
        <w:rPr>
          <w:b/>
          <w:bCs/>
        </w:rPr>
        <w:tab/>
      </w:r>
    </w:p>
    <w:p w14:paraId="04DA040D" w14:textId="77777777" w:rsidR="00380D0E" w:rsidRPr="00565B06" w:rsidRDefault="00380D0E" w:rsidP="00380D0E">
      <w:pPr>
        <w:pStyle w:val="Heading2"/>
      </w:pPr>
      <w:r>
        <w:t xml:space="preserve">EXAM REGISTRATION </w:t>
      </w:r>
      <w:r w:rsidRPr="00565B06">
        <w:t xml:space="preserve">| </w:t>
      </w:r>
      <w:r>
        <w:rPr>
          <w:rStyle w:val="Emphasis"/>
        </w:rPr>
        <w:t>Academic</w:t>
      </w:r>
    </w:p>
    <w:p w14:paraId="068EC93C" w14:textId="73EF5C1C" w:rsidR="00380D0E" w:rsidRDefault="00380D0E" w:rsidP="00380D0E">
      <w:pPr>
        <w:pStyle w:val="Heading2"/>
      </w:pPr>
      <w:r>
        <w:t xml:space="preserve">Link: </w:t>
      </w:r>
      <w:r w:rsidRPr="00380D0E">
        <w:t>https://github.com/Kavipriya01/Exam_Registration</w:t>
      </w:r>
      <w:r>
        <w:t xml:space="preserve"> </w:t>
      </w:r>
    </w:p>
    <w:p w14:paraId="40AD95E8" w14:textId="28A3C859" w:rsidR="004E2F5E" w:rsidRDefault="004E2F5E" w:rsidP="004E2F5E">
      <w:pPr>
        <w:pStyle w:val="Heading3"/>
      </w:pPr>
      <w:r>
        <w:t>AUG’ 2019</w:t>
      </w:r>
      <w:r w:rsidRPr="00565B06">
        <w:t xml:space="preserve"> – </w:t>
      </w:r>
      <w:r>
        <w:t>SEP’ 2019</w:t>
      </w:r>
    </w:p>
    <w:p w14:paraId="5968C803" w14:textId="77777777" w:rsidR="00380D0E" w:rsidRDefault="00380D0E" w:rsidP="00380D0E">
      <w:pPr>
        <w:pStyle w:val="ListParagraph"/>
        <w:numPr>
          <w:ilvl w:val="0"/>
          <w:numId w:val="16"/>
        </w:numPr>
      </w:pPr>
      <w:r w:rsidRPr="0000485A">
        <w:t>Formulated the plan of action to finish the project within the constraint time limit through delegation of work among</w:t>
      </w:r>
      <w:r>
        <w:t xml:space="preserve"> team members</w:t>
      </w:r>
    </w:p>
    <w:p w14:paraId="23CE04D1" w14:textId="77777777" w:rsidR="00380D0E" w:rsidRDefault="00380D0E" w:rsidP="00380D0E">
      <w:pPr>
        <w:pStyle w:val="ListParagraph"/>
        <w:numPr>
          <w:ilvl w:val="0"/>
          <w:numId w:val="16"/>
        </w:numPr>
      </w:pPr>
      <w:r>
        <w:t xml:space="preserve">Constructed an exam registration website using </w:t>
      </w:r>
      <w:r w:rsidRPr="00A72A9B">
        <w:rPr>
          <w:b/>
          <w:bCs/>
        </w:rPr>
        <w:t>FLASK</w:t>
      </w:r>
      <w:r>
        <w:t xml:space="preserve"> in </w:t>
      </w:r>
      <w:r w:rsidRPr="00A72A9B">
        <w:rPr>
          <w:b/>
          <w:bCs/>
        </w:rPr>
        <w:t>PYTHON</w:t>
      </w:r>
      <w:r>
        <w:t xml:space="preserve"> to collect various student details </w:t>
      </w:r>
    </w:p>
    <w:p w14:paraId="319B84B8" w14:textId="77777777" w:rsidR="00380D0E" w:rsidRDefault="00380D0E" w:rsidP="00380D0E">
      <w:pPr>
        <w:pStyle w:val="ListParagraph"/>
        <w:numPr>
          <w:ilvl w:val="0"/>
          <w:numId w:val="16"/>
        </w:numPr>
      </w:pPr>
      <w:r>
        <w:t>Developed a module to validate student details</w:t>
      </w:r>
    </w:p>
    <w:p w14:paraId="363F4290" w14:textId="77777777" w:rsidR="00380D0E" w:rsidRDefault="00380D0E" w:rsidP="00380D0E">
      <w:pPr>
        <w:pStyle w:val="ListParagraph"/>
        <w:numPr>
          <w:ilvl w:val="0"/>
          <w:numId w:val="16"/>
        </w:numPr>
      </w:pPr>
      <w:r>
        <w:t>Studied and Applied different OOPS concepts through the project</w:t>
      </w:r>
    </w:p>
    <w:p w14:paraId="16EA023F" w14:textId="200B5580" w:rsidR="00380D0E" w:rsidRDefault="00380D0E" w:rsidP="00380D0E">
      <w:pPr>
        <w:pStyle w:val="ListParagraph"/>
        <w:numPr>
          <w:ilvl w:val="0"/>
          <w:numId w:val="16"/>
        </w:numPr>
      </w:pPr>
      <w:r>
        <w:t>Communicated with teachers and peers regularly to evaluate work at every stage</w:t>
      </w:r>
    </w:p>
    <w:p w14:paraId="4B9ADFEF" w14:textId="32655EDE" w:rsidR="009B6635" w:rsidRDefault="00DB1232" w:rsidP="00DB1232">
      <w:pPr>
        <w:pStyle w:val="Heading2"/>
        <w:rPr>
          <w:rStyle w:val="Emphasis"/>
        </w:rPr>
      </w:pPr>
      <w:r w:rsidRPr="0054001A">
        <w:rPr>
          <w:rFonts w:ascii="Times New Roman" w:hAnsi="Times New Roman" w:cs="Times New Roman"/>
          <w:bCs/>
          <w:sz w:val="28"/>
          <w:szCs w:val="28"/>
        </w:rPr>
        <w:t xml:space="preserve">SECURITY SURVEILLANCE </w:t>
      </w:r>
      <w:r w:rsidRPr="00565B06">
        <w:t xml:space="preserve">| </w:t>
      </w:r>
      <w:r>
        <w:rPr>
          <w:rStyle w:val="Emphasis"/>
        </w:rPr>
        <w:t>Academic</w:t>
      </w:r>
    </w:p>
    <w:p w14:paraId="75F5483B" w14:textId="78248849" w:rsidR="009B6635" w:rsidRPr="009B6635" w:rsidRDefault="009B6635" w:rsidP="00DB1232">
      <w:pPr>
        <w:pStyle w:val="Heading2"/>
      </w:pPr>
      <w:r>
        <w:t xml:space="preserve">Link: </w:t>
      </w:r>
      <w:r w:rsidRPr="00380D0E">
        <w:t>https://github.com/Kavipriya01/</w:t>
      </w:r>
      <w:r w:rsidRPr="009B6635">
        <w:t>Security_Surveillance</w:t>
      </w:r>
    </w:p>
    <w:p w14:paraId="322487C5" w14:textId="77777777" w:rsidR="00DB1232" w:rsidRDefault="00DB1232" w:rsidP="00DB1232">
      <w:pPr>
        <w:pStyle w:val="Heading3"/>
      </w:pPr>
      <w:r>
        <w:t>juN’ 2019</w:t>
      </w:r>
      <w:r w:rsidRPr="00565B06">
        <w:t xml:space="preserve"> – </w:t>
      </w:r>
      <w:r>
        <w:t>JUN’ 2019</w:t>
      </w:r>
    </w:p>
    <w:p w14:paraId="3E79538D" w14:textId="77777777" w:rsidR="00DB1232" w:rsidRDefault="00DB1232" w:rsidP="00DB1232">
      <w:pPr>
        <w:pStyle w:val="ListParagraph"/>
        <w:numPr>
          <w:ilvl w:val="0"/>
          <w:numId w:val="16"/>
        </w:numPr>
      </w:pPr>
      <w:r>
        <w:t xml:space="preserve">Developed security surveillance system through the camera using </w:t>
      </w:r>
      <w:r w:rsidRPr="00A72A9B">
        <w:rPr>
          <w:b/>
          <w:bCs/>
        </w:rPr>
        <w:t>OpenCV</w:t>
      </w:r>
      <w:r>
        <w:t xml:space="preserve"> and </w:t>
      </w:r>
      <w:r w:rsidRPr="00A72A9B">
        <w:rPr>
          <w:b/>
          <w:bCs/>
        </w:rPr>
        <w:t xml:space="preserve">YOLOV3 </w:t>
      </w:r>
      <w:r>
        <w:t>neural network</w:t>
      </w:r>
    </w:p>
    <w:p w14:paraId="4F8730E6" w14:textId="77777777" w:rsidR="00DB1232" w:rsidRDefault="00DB1232" w:rsidP="00DB1232">
      <w:pPr>
        <w:pStyle w:val="ListParagraph"/>
        <w:numPr>
          <w:ilvl w:val="0"/>
          <w:numId w:val="16"/>
        </w:numPr>
      </w:pPr>
      <w:r>
        <w:t xml:space="preserve">Learned </w:t>
      </w:r>
      <w:r w:rsidRPr="00A72A9B">
        <w:rPr>
          <w:b/>
          <w:bCs/>
        </w:rPr>
        <w:t>Convolution Neural Networks</w:t>
      </w:r>
      <w:r>
        <w:t xml:space="preserve"> </w:t>
      </w:r>
    </w:p>
    <w:p w14:paraId="106BB7E2" w14:textId="77777777" w:rsidR="00DB1232" w:rsidRDefault="00DB1232" w:rsidP="00DB1232">
      <w:pPr>
        <w:pStyle w:val="ListParagraph"/>
        <w:numPr>
          <w:ilvl w:val="0"/>
          <w:numId w:val="16"/>
        </w:numPr>
      </w:pPr>
      <w:r>
        <w:t>The system cautioned the users on the entry of unauthorized persons through the object-</w:t>
      </w:r>
      <w:proofErr w:type="gramStart"/>
      <w:r>
        <w:t>detection  process</w:t>
      </w:r>
      <w:proofErr w:type="gramEnd"/>
    </w:p>
    <w:p w14:paraId="6DDBDE06" w14:textId="77777777" w:rsidR="00DB1232" w:rsidRPr="00565B06" w:rsidRDefault="00DB1232" w:rsidP="00DB1232">
      <w:pPr>
        <w:pStyle w:val="ListParagraph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E4E2D7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2465D3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0DFBE4D" wp14:editId="02946AB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D9D1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0740771" w14:textId="123A760B" w:rsidR="00143224" w:rsidRPr="00565B06" w:rsidRDefault="0051565B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253C4B20D53E418F9C4E47224B8C451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  <w:r w:rsidR="00F907B6">
              <w:t xml:space="preserve"> &amp; Strengths</w:t>
            </w:r>
          </w:p>
        </w:tc>
      </w:tr>
    </w:tbl>
    <w:tbl>
      <w:tblPr>
        <w:tblStyle w:val="TableGridLight"/>
        <w:tblW w:w="4753" w:type="pct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893"/>
        <w:gridCol w:w="4320"/>
      </w:tblGrid>
      <w:tr w:rsidR="00143224" w:rsidRPr="00565B06" w14:paraId="49E3D078" w14:textId="77777777" w:rsidTr="00A839C2">
        <w:tc>
          <w:tcPr>
            <w:tcW w:w="3894" w:type="dxa"/>
          </w:tcPr>
          <w:p w14:paraId="4440BA9F" w14:textId="2D8947FB" w:rsidR="00316CE4" w:rsidRDefault="002A302E" w:rsidP="000B4F88">
            <w:pPr>
              <w:pStyle w:val="ListBullet"/>
              <w:spacing w:after="80"/>
            </w:pPr>
            <w:r>
              <w:t>Machine Learning algorithms</w:t>
            </w:r>
          </w:p>
          <w:p w14:paraId="08836E34" w14:textId="4958985F" w:rsidR="00F907B6" w:rsidRDefault="002A302E" w:rsidP="00316CE4">
            <w:pPr>
              <w:pStyle w:val="ListBullet"/>
              <w:spacing w:after="80"/>
            </w:pPr>
            <w:r>
              <w:t>Deep Learning</w:t>
            </w:r>
          </w:p>
          <w:p w14:paraId="0F66E431" w14:textId="77777777" w:rsidR="00F907B6" w:rsidRDefault="00F907B6" w:rsidP="00316CE4">
            <w:pPr>
              <w:pStyle w:val="ListBullet"/>
              <w:spacing w:after="80"/>
            </w:pPr>
            <w:r>
              <w:t>Data Analytics</w:t>
            </w:r>
          </w:p>
          <w:p w14:paraId="66EE0E46" w14:textId="7711343D" w:rsidR="00A839C2" w:rsidRDefault="002A302E" w:rsidP="00316CE4">
            <w:pPr>
              <w:pStyle w:val="ListBullet"/>
              <w:spacing w:after="80"/>
            </w:pPr>
            <w:r>
              <w:t>SQL</w:t>
            </w:r>
          </w:p>
          <w:p w14:paraId="773348A3" w14:textId="415F6632" w:rsidR="00A839C2" w:rsidRDefault="002A302E" w:rsidP="00316CE4">
            <w:pPr>
              <w:pStyle w:val="ListBullet"/>
              <w:spacing w:after="80"/>
            </w:pPr>
            <w:r>
              <w:t>Python</w:t>
            </w:r>
          </w:p>
          <w:p w14:paraId="65459897" w14:textId="0EB12508" w:rsidR="00A839C2" w:rsidRPr="00565B06" w:rsidRDefault="00A839C2" w:rsidP="00316CE4">
            <w:pPr>
              <w:pStyle w:val="ListBullet"/>
              <w:spacing w:after="80"/>
            </w:pPr>
            <w:r>
              <w:t>Web Scraping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39FBD2FD" w14:textId="611E2038" w:rsidR="00143224" w:rsidRDefault="00F907B6" w:rsidP="00565B06">
            <w:pPr>
              <w:pStyle w:val="ListBullet"/>
              <w:spacing w:after="80"/>
            </w:pPr>
            <w:r>
              <w:t>Hard-working</w:t>
            </w:r>
          </w:p>
          <w:p w14:paraId="47C2297F" w14:textId="5BC6F4A9" w:rsidR="00F907B6" w:rsidRPr="00565B06" w:rsidRDefault="00F907B6" w:rsidP="00565B06">
            <w:pPr>
              <w:pStyle w:val="ListBullet"/>
              <w:spacing w:after="80"/>
            </w:pPr>
            <w:r>
              <w:t>Teamwork</w:t>
            </w:r>
          </w:p>
          <w:p w14:paraId="0CDA109A" w14:textId="382697CB" w:rsidR="00F904FC" w:rsidRDefault="00F907B6" w:rsidP="00565B06">
            <w:pPr>
              <w:pStyle w:val="ListBullet"/>
              <w:spacing w:after="80"/>
            </w:pPr>
            <w:r>
              <w:t>Self-learner</w:t>
            </w:r>
          </w:p>
          <w:p w14:paraId="56447E19" w14:textId="30EE4D1E" w:rsidR="00F907B6" w:rsidRPr="00565B06" w:rsidRDefault="00F907B6" w:rsidP="00565B06">
            <w:pPr>
              <w:pStyle w:val="ListBullet"/>
              <w:spacing w:after="80"/>
            </w:pPr>
            <w:r>
              <w:t>Leadership</w:t>
            </w:r>
          </w:p>
          <w:p w14:paraId="24BB8B82" w14:textId="303E13A6" w:rsidR="00F904FC" w:rsidRPr="00565B06" w:rsidRDefault="00F904FC" w:rsidP="00F907B6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p w14:paraId="021EE5DE" w14:textId="4EE26119" w:rsidR="007A0F44" w:rsidRPr="00565B06" w:rsidRDefault="007A0F44" w:rsidP="00316CE4"/>
    <w:sectPr w:rsidR="007A0F4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46AB6" w14:textId="77777777" w:rsidR="0051565B" w:rsidRDefault="0051565B" w:rsidP="00F534FB">
      <w:pPr>
        <w:spacing w:after="0"/>
      </w:pPr>
      <w:r>
        <w:separator/>
      </w:r>
    </w:p>
  </w:endnote>
  <w:endnote w:type="continuationSeparator" w:id="0">
    <w:p w14:paraId="5DCE8C96" w14:textId="77777777" w:rsidR="0051565B" w:rsidRDefault="0051565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BC2A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8DF81" w14:textId="77777777" w:rsidR="0051565B" w:rsidRDefault="0051565B" w:rsidP="00F534FB">
      <w:pPr>
        <w:spacing w:after="0"/>
      </w:pPr>
      <w:r>
        <w:separator/>
      </w:r>
    </w:p>
  </w:footnote>
  <w:footnote w:type="continuationSeparator" w:id="0">
    <w:p w14:paraId="16C606E2" w14:textId="77777777" w:rsidR="0051565B" w:rsidRDefault="0051565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DE03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18323E" wp14:editId="4D4C443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97C2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629DA"/>
    <w:multiLevelType w:val="hybridMultilevel"/>
    <w:tmpl w:val="BB44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402C1D"/>
    <w:multiLevelType w:val="hybridMultilevel"/>
    <w:tmpl w:val="0A56EFC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B6058FE"/>
    <w:multiLevelType w:val="hybridMultilevel"/>
    <w:tmpl w:val="8F900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403DEF"/>
    <w:multiLevelType w:val="hybridMultilevel"/>
    <w:tmpl w:val="84D42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9F0BDE"/>
    <w:multiLevelType w:val="hybridMultilevel"/>
    <w:tmpl w:val="F05A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FCB5AF5"/>
    <w:multiLevelType w:val="hybridMultilevel"/>
    <w:tmpl w:val="650E6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7"/>
  </w:num>
  <w:num w:numId="17">
    <w:abstractNumId w:val="16"/>
  </w:num>
  <w:num w:numId="18">
    <w:abstractNumId w:val="18"/>
  </w:num>
  <w:num w:numId="19">
    <w:abstractNumId w:val="14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zUzMLQ0MbE0NDFV0lEKTi0uzszPAykwqgUA6ycc9ywAAAA="/>
  </w:docVars>
  <w:rsids>
    <w:rsidRoot w:val="009A56E9"/>
    <w:rsid w:val="00002750"/>
    <w:rsid w:val="0000485A"/>
    <w:rsid w:val="00004D4E"/>
    <w:rsid w:val="00011895"/>
    <w:rsid w:val="00013818"/>
    <w:rsid w:val="00024730"/>
    <w:rsid w:val="000348ED"/>
    <w:rsid w:val="00040CF1"/>
    <w:rsid w:val="0004158B"/>
    <w:rsid w:val="00051DFD"/>
    <w:rsid w:val="00056389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4F88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092B"/>
    <w:rsid w:val="001B3B5F"/>
    <w:rsid w:val="001B720C"/>
    <w:rsid w:val="001C0C27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292"/>
    <w:rsid w:val="00277638"/>
    <w:rsid w:val="0028164F"/>
    <w:rsid w:val="002823BE"/>
    <w:rsid w:val="002829E1"/>
    <w:rsid w:val="00297ED0"/>
    <w:rsid w:val="002A302E"/>
    <w:rsid w:val="002A4EDA"/>
    <w:rsid w:val="002A7531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56AC"/>
    <w:rsid w:val="00380D0E"/>
    <w:rsid w:val="00383057"/>
    <w:rsid w:val="0039703C"/>
    <w:rsid w:val="003974BB"/>
    <w:rsid w:val="003A091E"/>
    <w:rsid w:val="003A39A4"/>
    <w:rsid w:val="003B4F47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0F6E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2F5E"/>
    <w:rsid w:val="004E77A5"/>
    <w:rsid w:val="004F1057"/>
    <w:rsid w:val="004F199F"/>
    <w:rsid w:val="005106C0"/>
    <w:rsid w:val="0051565B"/>
    <w:rsid w:val="005247B7"/>
    <w:rsid w:val="005324B1"/>
    <w:rsid w:val="005372FA"/>
    <w:rsid w:val="00556337"/>
    <w:rsid w:val="005611C3"/>
    <w:rsid w:val="00562422"/>
    <w:rsid w:val="00565B06"/>
    <w:rsid w:val="005674EB"/>
    <w:rsid w:val="00570CDD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3F50"/>
    <w:rsid w:val="00614B7C"/>
    <w:rsid w:val="006201EE"/>
    <w:rsid w:val="0062239B"/>
    <w:rsid w:val="00625B8A"/>
    <w:rsid w:val="0064445F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2699"/>
    <w:rsid w:val="00724053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59A1"/>
    <w:rsid w:val="007D4C27"/>
    <w:rsid w:val="007E7052"/>
    <w:rsid w:val="007F71A4"/>
    <w:rsid w:val="007F7D25"/>
    <w:rsid w:val="008030EE"/>
    <w:rsid w:val="00812148"/>
    <w:rsid w:val="00814B43"/>
    <w:rsid w:val="00814FA5"/>
    <w:rsid w:val="0083016A"/>
    <w:rsid w:val="00846AAE"/>
    <w:rsid w:val="0086522D"/>
    <w:rsid w:val="00867081"/>
    <w:rsid w:val="00870F07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A51E7"/>
    <w:rsid w:val="009A56E9"/>
    <w:rsid w:val="009B4952"/>
    <w:rsid w:val="009B6635"/>
    <w:rsid w:val="009C63EE"/>
    <w:rsid w:val="009D0878"/>
    <w:rsid w:val="009D449D"/>
    <w:rsid w:val="009E5B22"/>
    <w:rsid w:val="009E62E6"/>
    <w:rsid w:val="009E65EC"/>
    <w:rsid w:val="009F2058"/>
    <w:rsid w:val="009F391D"/>
    <w:rsid w:val="009F6154"/>
    <w:rsid w:val="00A1144C"/>
    <w:rsid w:val="00A1329C"/>
    <w:rsid w:val="00A15171"/>
    <w:rsid w:val="00A25023"/>
    <w:rsid w:val="00A2760D"/>
    <w:rsid w:val="00A42CE4"/>
    <w:rsid w:val="00A56B81"/>
    <w:rsid w:val="00A6314E"/>
    <w:rsid w:val="00A72A9B"/>
    <w:rsid w:val="00A77B4D"/>
    <w:rsid w:val="00A8052D"/>
    <w:rsid w:val="00A839C2"/>
    <w:rsid w:val="00A9077F"/>
    <w:rsid w:val="00AA04BD"/>
    <w:rsid w:val="00AA276C"/>
    <w:rsid w:val="00AB673E"/>
    <w:rsid w:val="00AC7C34"/>
    <w:rsid w:val="00AD041B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71A1"/>
    <w:rsid w:val="00B47E1E"/>
    <w:rsid w:val="00B54661"/>
    <w:rsid w:val="00B55487"/>
    <w:rsid w:val="00B763B5"/>
    <w:rsid w:val="00B848F6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6E53"/>
    <w:rsid w:val="00C3763A"/>
    <w:rsid w:val="00C60281"/>
    <w:rsid w:val="00C779DA"/>
    <w:rsid w:val="00C814F7"/>
    <w:rsid w:val="00C81C04"/>
    <w:rsid w:val="00C91B4B"/>
    <w:rsid w:val="00C939B6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23A81"/>
    <w:rsid w:val="00D34710"/>
    <w:rsid w:val="00D35BBD"/>
    <w:rsid w:val="00D37FAD"/>
    <w:rsid w:val="00D403A0"/>
    <w:rsid w:val="00D5184A"/>
    <w:rsid w:val="00D5627D"/>
    <w:rsid w:val="00D6600D"/>
    <w:rsid w:val="00D70757"/>
    <w:rsid w:val="00D72776"/>
    <w:rsid w:val="00D728D5"/>
    <w:rsid w:val="00D73C98"/>
    <w:rsid w:val="00D77483"/>
    <w:rsid w:val="00D7797C"/>
    <w:rsid w:val="00D83EA1"/>
    <w:rsid w:val="00D85CA4"/>
    <w:rsid w:val="00DA460E"/>
    <w:rsid w:val="00DB0B61"/>
    <w:rsid w:val="00DB1232"/>
    <w:rsid w:val="00DB5BC8"/>
    <w:rsid w:val="00DB6123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0567"/>
    <w:rsid w:val="00E5521B"/>
    <w:rsid w:val="00E61D86"/>
    <w:rsid w:val="00E61FB1"/>
    <w:rsid w:val="00E63862"/>
    <w:rsid w:val="00E665C1"/>
    <w:rsid w:val="00E72DA3"/>
    <w:rsid w:val="00E97BD9"/>
    <w:rsid w:val="00EE0848"/>
    <w:rsid w:val="00EF0A1E"/>
    <w:rsid w:val="00F03B1E"/>
    <w:rsid w:val="00F03F2C"/>
    <w:rsid w:val="00F0685A"/>
    <w:rsid w:val="00F1202D"/>
    <w:rsid w:val="00F217AB"/>
    <w:rsid w:val="00F35A06"/>
    <w:rsid w:val="00F435D3"/>
    <w:rsid w:val="00F4618A"/>
    <w:rsid w:val="00F46425"/>
    <w:rsid w:val="00F5078D"/>
    <w:rsid w:val="00F534FB"/>
    <w:rsid w:val="00F56FFE"/>
    <w:rsid w:val="00F904DA"/>
    <w:rsid w:val="00F904FC"/>
    <w:rsid w:val="00F907B6"/>
    <w:rsid w:val="00F935BF"/>
    <w:rsid w:val="00F94EB5"/>
    <w:rsid w:val="00FA4359"/>
    <w:rsid w:val="00FA4C84"/>
    <w:rsid w:val="00FB0F18"/>
    <w:rsid w:val="00FB4E44"/>
    <w:rsid w:val="00FD3EB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E5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B0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60E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Kavipriya01/Anticipating-likelihood-of-news-virality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i%20Priy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DF07716ACE142ED876C57B019EB3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80A30-D007-4666-AEF1-9307CB845974}"/>
      </w:docPartPr>
      <w:docPartBody>
        <w:p w:rsidR="00774DDB" w:rsidRDefault="00EB5C9B">
          <w:pPr>
            <w:pStyle w:val="EDF07716ACE142ED876C57B019EB3F6B"/>
          </w:pPr>
          <w:r w:rsidRPr="009D0878">
            <w:t>Address</w:t>
          </w:r>
        </w:p>
      </w:docPartBody>
    </w:docPart>
    <w:docPart>
      <w:docPartPr>
        <w:name w:val="71DC55DF928F420F9088D4F829FCF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3A39D-1983-471B-8CB2-866E10A872A4}"/>
      </w:docPartPr>
      <w:docPartBody>
        <w:p w:rsidR="00774DDB" w:rsidRDefault="00EB5C9B">
          <w:pPr>
            <w:pStyle w:val="71DC55DF928F420F9088D4F829FCFE7B"/>
          </w:pPr>
          <w:r w:rsidRPr="009D0878">
            <w:t>Phone</w:t>
          </w:r>
        </w:p>
      </w:docPartBody>
    </w:docPart>
    <w:docPart>
      <w:docPartPr>
        <w:name w:val="250A056464BD4156BF84763A55D67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37ED7-C38C-46B9-9237-F65C68CC9A17}"/>
      </w:docPartPr>
      <w:docPartBody>
        <w:p w:rsidR="00774DDB" w:rsidRDefault="00EB5C9B">
          <w:pPr>
            <w:pStyle w:val="250A056464BD4156BF84763A55D67363"/>
          </w:pPr>
          <w:r w:rsidRPr="009D0878">
            <w:t>Email</w:t>
          </w:r>
        </w:p>
      </w:docPartBody>
    </w:docPart>
    <w:docPart>
      <w:docPartPr>
        <w:name w:val="8C737706156445249959B07EDEA6D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897C-BC3B-40E3-B1D4-D60B2F82BE3B}"/>
      </w:docPartPr>
      <w:docPartBody>
        <w:p w:rsidR="00774DDB" w:rsidRDefault="00EB5C9B">
          <w:pPr>
            <w:pStyle w:val="8C737706156445249959B07EDEA6D0DF"/>
          </w:pPr>
          <w:r w:rsidRPr="009D0878">
            <w:t>LinkedIn Profile</w:t>
          </w:r>
        </w:p>
      </w:docPartBody>
    </w:docPart>
    <w:docPart>
      <w:docPartPr>
        <w:name w:val="3A3F3C22F9F74ED9BB5DD3DD52F2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2383-5066-4290-B4FA-E3EFA22BEC44}"/>
      </w:docPartPr>
      <w:docPartBody>
        <w:p w:rsidR="00774DDB" w:rsidRDefault="00EB5C9B">
          <w:pPr>
            <w:pStyle w:val="3A3F3C22F9F74ED9BB5DD3DD52F2902F"/>
          </w:pPr>
          <w:r w:rsidRPr="00D85CA4">
            <w:t>Objective</w:t>
          </w:r>
        </w:p>
      </w:docPartBody>
    </w:docPart>
    <w:docPart>
      <w:docPartPr>
        <w:name w:val="BC14393A8C144C068E0C9E47A2D37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BA84F-CF5D-4A64-B054-E2D3EB167DDC}"/>
      </w:docPartPr>
      <w:docPartBody>
        <w:p w:rsidR="00774DDB" w:rsidRDefault="00EB5C9B">
          <w:pPr>
            <w:pStyle w:val="BC14393A8C144C068E0C9E47A2D375EF"/>
          </w:pPr>
          <w:r w:rsidRPr="00565B06">
            <w:t>Education</w:t>
          </w:r>
        </w:p>
      </w:docPartBody>
    </w:docPart>
    <w:docPart>
      <w:docPartPr>
        <w:name w:val="253C4B20D53E418F9C4E47224B8C4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62C0-6226-4BA0-86F6-DB8779D6C255}"/>
      </w:docPartPr>
      <w:docPartBody>
        <w:p w:rsidR="00774DDB" w:rsidRDefault="00EB5C9B">
          <w:pPr>
            <w:pStyle w:val="253C4B20D53E418F9C4E47224B8C451D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9B"/>
    <w:rsid w:val="000F5F89"/>
    <w:rsid w:val="00356786"/>
    <w:rsid w:val="00384826"/>
    <w:rsid w:val="004702A0"/>
    <w:rsid w:val="004A07DA"/>
    <w:rsid w:val="00774DDB"/>
    <w:rsid w:val="00A3727A"/>
    <w:rsid w:val="00AA4AAE"/>
    <w:rsid w:val="00CC256C"/>
    <w:rsid w:val="00E458F3"/>
    <w:rsid w:val="00EA68FC"/>
    <w:rsid w:val="00EB5C9B"/>
    <w:rsid w:val="00F1259F"/>
    <w:rsid w:val="00F351E5"/>
    <w:rsid w:val="00F4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07716ACE142ED876C57B019EB3F6B">
    <w:name w:val="EDF07716ACE142ED876C57B019EB3F6B"/>
  </w:style>
  <w:style w:type="paragraph" w:customStyle="1" w:styleId="71DC55DF928F420F9088D4F829FCFE7B">
    <w:name w:val="71DC55DF928F420F9088D4F829FCFE7B"/>
  </w:style>
  <w:style w:type="paragraph" w:customStyle="1" w:styleId="250A056464BD4156BF84763A55D67363">
    <w:name w:val="250A056464BD4156BF84763A55D67363"/>
  </w:style>
  <w:style w:type="paragraph" w:customStyle="1" w:styleId="8C737706156445249959B07EDEA6D0DF">
    <w:name w:val="8C737706156445249959B07EDEA6D0DF"/>
  </w:style>
  <w:style w:type="paragraph" w:customStyle="1" w:styleId="3A3F3C22F9F74ED9BB5DD3DD52F2902F">
    <w:name w:val="3A3F3C22F9F74ED9BB5DD3DD52F2902F"/>
  </w:style>
  <w:style w:type="paragraph" w:customStyle="1" w:styleId="BC14393A8C144C068E0C9E47A2D375EF">
    <w:name w:val="BC14393A8C144C068E0C9E47A2D375E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53C4B20D53E418F9C4E47224B8C451D">
    <w:name w:val="253C4B20D53E418F9C4E47224B8C4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4/39, Thottipatti, Namakkal</CompanyAddress>
  <CompanyPhone>7708159267</CompanyPhone>
  <CompanyFax/>
  <CompanyEmail>kavipriyairtt17@gmail.com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https:/www.linkedin.com/in/kavipriya-thiyagarajan</cp:keywords>
  <dc:description/>
  <cp:lastModifiedBy/>
  <cp:revision>1</cp:revision>
  <dcterms:created xsi:type="dcterms:W3CDTF">2020-05-03T05:46:00Z</dcterms:created>
  <dcterms:modified xsi:type="dcterms:W3CDTF">2021-03-17T08:10:00Z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